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23F" w:rsidRDefault="0060123F" w:rsidP="00A379BB">
      <w:pPr>
        <w:spacing w:line="240" w:lineRule="auto"/>
        <w:jc w:val="center"/>
        <w:rPr>
          <w:rFonts w:cs="Arial"/>
        </w:rPr>
      </w:pPr>
    </w:p>
    <w:p w:rsidR="0060123F" w:rsidRDefault="0060123F" w:rsidP="00A379BB">
      <w:pPr>
        <w:spacing w:line="240" w:lineRule="auto"/>
        <w:jc w:val="center"/>
        <w:rPr>
          <w:rFonts w:cs="Arial"/>
        </w:rPr>
      </w:pPr>
    </w:p>
    <w:p w:rsidR="00A379BB" w:rsidRDefault="00A379BB" w:rsidP="00722CEF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:rsidR="00A379BB" w:rsidRDefault="00A379BB" w:rsidP="00722CEF">
      <w:pPr>
        <w:spacing w:line="240" w:lineRule="auto"/>
        <w:jc w:val="center"/>
        <w:rPr>
          <w:rFonts w:cs="Arial"/>
        </w:rPr>
      </w:pPr>
    </w:p>
    <w:p w:rsidR="00A379BB" w:rsidRDefault="00A379BB" w:rsidP="00722CEF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:rsidR="00A379BB" w:rsidRDefault="00A379BB" w:rsidP="00722CEF">
      <w:pPr>
        <w:pStyle w:val="NormalGrande"/>
      </w:pPr>
    </w:p>
    <w:p w:rsidR="00722CEF" w:rsidRDefault="00722CEF" w:rsidP="00E10B6B">
      <w:pPr>
        <w:pStyle w:val="NormalGrande"/>
        <w:jc w:val="both"/>
      </w:pPr>
    </w:p>
    <w:p w:rsidR="00A379BB" w:rsidRDefault="00A379BB" w:rsidP="00722CEF">
      <w:pPr>
        <w:pStyle w:val="NormalGrande"/>
      </w:pPr>
    </w:p>
    <w:p w:rsidR="00370E34" w:rsidRPr="004C56C6" w:rsidRDefault="00555AE7" w:rsidP="00722CEF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:rsidR="00370E34" w:rsidRPr="004C56C6" w:rsidRDefault="00370E34" w:rsidP="00722CEF">
      <w:pPr>
        <w:pStyle w:val="NormalGrande"/>
      </w:pPr>
    </w:p>
    <w:p w:rsidR="00370E34" w:rsidRDefault="00722CEF" w:rsidP="00722CEF">
      <w:pPr>
        <w:pStyle w:val="NormalGrande"/>
      </w:pPr>
      <w:r>
        <w:t>Beatriz campos</w:t>
      </w:r>
    </w:p>
    <w:p w:rsidR="00722CEF" w:rsidRDefault="00722CEF" w:rsidP="00722CEF">
      <w:pPr>
        <w:pStyle w:val="NormalGrande"/>
      </w:pPr>
      <w:r>
        <w:t>carlos eduardo</w:t>
      </w:r>
    </w:p>
    <w:p w:rsidR="00722CEF" w:rsidRDefault="00722CEF" w:rsidP="00722CEF">
      <w:pPr>
        <w:pStyle w:val="NormalGrande"/>
      </w:pPr>
      <w:r>
        <w:t>franklin da silva</w:t>
      </w:r>
    </w:p>
    <w:p w:rsidR="00722CEF" w:rsidRDefault="00722CEF" w:rsidP="00722CEF">
      <w:pPr>
        <w:pStyle w:val="NormalGrande"/>
      </w:pPr>
      <w:r>
        <w:t>isabella pires</w:t>
      </w:r>
    </w:p>
    <w:p w:rsidR="00722CEF" w:rsidRDefault="00722CEF" w:rsidP="00722CEF">
      <w:pPr>
        <w:pStyle w:val="NormalGrande"/>
      </w:pPr>
      <w:r>
        <w:t>luis fernando</w:t>
      </w:r>
    </w:p>
    <w:p w:rsidR="00722CEF" w:rsidRDefault="00722CEF" w:rsidP="00722CEF">
      <w:pPr>
        <w:pStyle w:val="NormalGrande"/>
      </w:pPr>
      <w:r>
        <w:t>matheus marques</w:t>
      </w:r>
    </w:p>
    <w:p w:rsidR="00722CEF" w:rsidRPr="004C56C6" w:rsidRDefault="00722CEF" w:rsidP="00722CEF">
      <w:pPr>
        <w:pStyle w:val="NormalGrande"/>
      </w:pPr>
      <w:r>
        <w:t>pedro leiva</w:t>
      </w:r>
    </w:p>
    <w:p w:rsidR="00370E34" w:rsidRPr="004C56C6" w:rsidRDefault="00370E34" w:rsidP="00722CEF">
      <w:pPr>
        <w:pStyle w:val="NormalGrande"/>
      </w:pPr>
    </w:p>
    <w:p w:rsidR="00370E34" w:rsidRPr="004C56C6" w:rsidRDefault="00370E34" w:rsidP="00722CEF">
      <w:pPr>
        <w:pStyle w:val="NormalGrande"/>
      </w:pPr>
    </w:p>
    <w:p w:rsidR="00370E34" w:rsidRPr="004C56C6" w:rsidRDefault="00370E34" w:rsidP="00722CEF">
      <w:pPr>
        <w:pStyle w:val="NormalGrande"/>
      </w:pPr>
    </w:p>
    <w:p w:rsidR="00370E34" w:rsidRPr="004C56C6" w:rsidRDefault="00370E34" w:rsidP="00722CEF">
      <w:pPr>
        <w:pStyle w:val="NormalGrande"/>
      </w:pPr>
    </w:p>
    <w:p w:rsidR="00370E34" w:rsidRPr="004C56C6" w:rsidRDefault="00370E34" w:rsidP="00722CEF">
      <w:pPr>
        <w:pStyle w:val="NormalGrande"/>
      </w:pPr>
    </w:p>
    <w:p w:rsidR="00370E34" w:rsidRPr="004C56C6" w:rsidRDefault="00370E34" w:rsidP="00722CEF">
      <w:pPr>
        <w:pStyle w:val="NormalGrande"/>
      </w:pPr>
    </w:p>
    <w:p w:rsidR="00722CEF" w:rsidRDefault="00722CEF" w:rsidP="00722CEF">
      <w:pPr>
        <w:pStyle w:val="NormalGrande"/>
        <w:jc w:val="both"/>
      </w:pPr>
    </w:p>
    <w:p w:rsidR="00DB04D5" w:rsidRPr="004C56C6" w:rsidRDefault="00722CEF" w:rsidP="00722CEF">
      <w:pPr>
        <w:pStyle w:val="NormalGrande"/>
        <w:jc w:val="both"/>
      </w:pPr>
      <w:r>
        <w:t xml:space="preserve">phos4 – controle de luminosidade para ambientes corporativos  </w:t>
      </w:r>
    </w:p>
    <w:p w:rsidR="00370E34" w:rsidRPr="004C56C6" w:rsidRDefault="00370E34" w:rsidP="00722CEF">
      <w:pPr>
        <w:pStyle w:val="NormalGrande"/>
      </w:pPr>
    </w:p>
    <w:p w:rsidR="00D122FD" w:rsidRPr="000C0409" w:rsidRDefault="00D122FD" w:rsidP="00722CEF">
      <w:pPr>
        <w:pStyle w:val="Capa-Grauacadmico"/>
        <w:ind w:left="5711" w:hanging="1175"/>
        <w:jc w:val="center"/>
      </w:pPr>
    </w:p>
    <w:p w:rsidR="00370E34" w:rsidRPr="004C56C6" w:rsidRDefault="00370E34" w:rsidP="00722CEF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A379BB" w:rsidRPr="004C56C6" w:rsidRDefault="00A379BB" w:rsidP="00E07423">
      <w:pPr>
        <w:pStyle w:val="NormalGrande"/>
      </w:pPr>
    </w:p>
    <w:p w:rsidR="00370E34" w:rsidRPr="004C56C6" w:rsidRDefault="00A379BB" w:rsidP="00E07423">
      <w:pPr>
        <w:pStyle w:val="NormalGrande"/>
      </w:pPr>
      <w:r>
        <w:t>SÃO PAULO</w:t>
      </w:r>
    </w:p>
    <w:p w:rsidR="00370E34" w:rsidRDefault="00E10B6B" w:rsidP="00E07423">
      <w:pPr>
        <w:pStyle w:val="NormalGrande"/>
      </w:pPr>
      <w:r>
        <w:t>2020</w:t>
      </w:r>
    </w:p>
    <w:p w:rsidR="00370E34" w:rsidRPr="004C56C6" w:rsidRDefault="00370E34" w:rsidP="003A0204">
      <w:pPr>
        <w:pStyle w:val="NormalGrande"/>
      </w:pPr>
      <w:r w:rsidRPr="004C56C6">
        <w:t>Sumário</w:t>
      </w:r>
    </w:p>
    <w:p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:rsidR="007C0DC9" w:rsidRDefault="0024271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242718">
        <w:fldChar w:fldCharType="begin"/>
      </w:r>
      <w:r w:rsidR="00370E34">
        <w:instrText xml:space="preserve"> TOC \o "1-9" \* MERGEFORMAT \u "Título do apêndice" \T "Título do Anexo" \* MERGEFORMAT </w:instrText>
      </w:r>
      <w:r w:rsidRPr="00242718"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>
        <w:fldChar w:fldCharType="begin"/>
      </w:r>
      <w:r w:rsidR="007C0DC9">
        <w:instrText xml:space="preserve"> PAGEREF _Toc512519587 \h </w:instrText>
      </w:r>
      <w:r>
        <w:fldChar w:fldCharType="separate"/>
      </w:r>
      <w:r w:rsidR="007C0DC9">
        <w:t>5</w:t>
      </w:r>
      <w: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5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5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5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5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5</w:t>
      </w:r>
      <w:r w:rsidR="00242718">
        <w:rPr>
          <w:noProof/>
        </w:rPr>
        <w:fldChar w:fldCharType="end"/>
      </w:r>
    </w:p>
    <w:p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 w:rsidR="00242718">
        <w:fldChar w:fldCharType="begin"/>
      </w:r>
      <w:r>
        <w:instrText xml:space="preserve"> PAGEREF _Toc512519593 \h </w:instrText>
      </w:r>
      <w:r w:rsidR="00242718">
        <w:fldChar w:fldCharType="separate"/>
      </w:r>
      <w:r>
        <w:t>7</w:t>
      </w:r>
      <w:r w:rsidR="00242718"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7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7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7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7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7</w:t>
      </w:r>
      <w:r w:rsidR="00242718">
        <w:rPr>
          <w:noProof/>
        </w:rPr>
        <w:fldChar w:fldCharType="end"/>
      </w:r>
    </w:p>
    <w:p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 w:rsidR="00242718">
        <w:fldChar w:fldCharType="begin"/>
      </w:r>
      <w:r>
        <w:instrText xml:space="preserve"> PAGEREF _Toc512519599 \h </w:instrText>
      </w:r>
      <w:r w:rsidR="00242718">
        <w:fldChar w:fldCharType="separate"/>
      </w:r>
      <w:r>
        <w:t>9</w:t>
      </w:r>
      <w:r w:rsidR="00242718"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Arduino</w:t>
      </w:r>
      <w:r w:rsidR="007C3A60">
        <w:rPr>
          <w:b/>
          <w:noProof/>
        </w:rPr>
        <w:t>/SIMULADOR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9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9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9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9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9</w:t>
      </w:r>
      <w:r w:rsidR="00242718">
        <w:rPr>
          <w:noProof/>
        </w:rPr>
        <w:fldChar w:fldCharType="end"/>
      </w:r>
    </w:p>
    <w:p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 w:rsidR="00242718">
        <w:fldChar w:fldCharType="begin"/>
      </w:r>
      <w:r>
        <w:instrText xml:space="preserve"> PAGEREF _Toc512519605 \h </w:instrText>
      </w:r>
      <w:r w:rsidR="00242718">
        <w:fldChar w:fldCharType="separate"/>
      </w:r>
      <w:r>
        <w:t>11</w:t>
      </w:r>
      <w:r w:rsidR="00242718"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11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 w:rsidR="00C17003">
        <w:rPr>
          <w:b/>
          <w:noProof/>
        </w:rPr>
        <w:t xml:space="preserve"> / FERRAMENTA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11</w:t>
      </w:r>
      <w:r w:rsidR="00242718">
        <w:rPr>
          <w:noProof/>
        </w:rPr>
        <w:fldChar w:fldCharType="end"/>
      </w:r>
    </w:p>
    <w:p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 w:rsidR="00242718">
        <w:fldChar w:fldCharType="begin"/>
      </w:r>
      <w:r>
        <w:instrText xml:space="preserve"> PAGEREF _Toc512519608 \h </w:instrText>
      </w:r>
      <w:r w:rsidR="00242718">
        <w:fldChar w:fldCharType="separate"/>
      </w:r>
      <w:r>
        <w:t>13</w:t>
      </w:r>
      <w:r w:rsidR="00242718"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13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13</w:t>
      </w:r>
      <w:r w:rsidR="00242718">
        <w:rPr>
          <w:noProof/>
        </w:rPr>
        <w:fldChar w:fldCharType="end"/>
      </w:r>
    </w:p>
    <w:p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 w:rsidR="00242718"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 w:rsidR="00242718">
        <w:rPr>
          <w:noProof/>
        </w:rPr>
      </w:r>
      <w:r w:rsidR="00242718">
        <w:rPr>
          <w:noProof/>
        </w:rPr>
        <w:fldChar w:fldCharType="separate"/>
      </w:r>
      <w:r>
        <w:rPr>
          <w:noProof/>
        </w:rPr>
        <w:t>13</w:t>
      </w:r>
      <w:r w:rsidR="00242718">
        <w:rPr>
          <w:noProof/>
        </w:rPr>
        <w:fldChar w:fldCharType="end"/>
      </w:r>
    </w:p>
    <w:p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 w:rsidR="00242718">
        <w:fldChar w:fldCharType="begin"/>
      </w:r>
      <w:r>
        <w:instrText xml:space="preserve"> PAGEREF _Toc512519612 \h </w:instrText>
      </w:r>
      <w:r w:rsidR="00242718">
        <w:fldChar w:fldCharType="separate"/>
      </w:r>
      <w:r>
        <w:t>14</w:t>
      </w:r>
      <w:r w:rsidR="00242718">
        <w:fldChar w:fldCharType="end"/>
      </w:r>
    </w:p>
    <w:p w:rsidR="00370E34" w:rsidRDefault="00242718" w:rsidP="00861528">
      <w:pPr>
        <w:rPr>
          <w:noProof/>
        </w:rPr>
      </w:pPr>
      <w:r>
        <w:fldChar w:fldCharType="end"/>
      </w:r>
    </w:p>
    <w:p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:rsidR="00370E34" w:rsidRDefault="00242718" w:rsidP="0080036E">
      <w:pPr>
        <w:pStyle w:val="FolhadeRostodosCaptulos"/>
      </w:pPr>
      <w:r>
        <w:lastRenderedPageBreak/>
        <w:fldChar w:fldCharType="begin"/>
      </w:r>
      <w:r w:rsidR="00C17003"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</w:p>
    <w:p w:rsidR="00E10B6B" w:rsidRDefault="00E10B6B" w:rsidP="003F4E12">
      <w:pPr>
        <w:rPr>
          <w:noProof/>
        </w:rPr>
      </w:pPr>
      <w:r>
        <w:rPr>
          <w:noProof/>
        </w:rPr>
        <w:t>A Phos4 foi criada e desenvolvida pela equipe com os integrantes: Beatriz Campos, Carlos Eduardo, Franklin da Silva, Isabella Pires, Luis Fernando, Matheus Marques e Pedro Leiva. Nosso logo leva em si uma lâmpada o que fala muito sobre nosso posicionamento quanto a marca dentro do mercado de tecnologia que é fazer o controle de luminosidade para ambientes corporativos.</w:t>
      </w:r>
    </w:p>
    <w:p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:rsidR="00E10B6B" w:rsidRPr="003F4E12" w:rsidRDefault="00E10B6B" w:rsidP="00A53FEA">
      <w:r>
        <w:t>Atualmente o mercado para tecnologias de luminosidade tem se desenvolvido e aberto espaço para proposta de inovações</w:t>
      </w:r>
      <w:r w:rsidR="00A44E71">
        <w:t>, mas ainda existe um defict em relação a opções de sistemas para essa área. A Phos4 vem para revolucionar esse mercado trazendo um sistema para o controle de luminosidade para ambientes corporativos com o objetivo de reduzir o consumo de energia e como conseqüência uma economia monetária para aquele que usa nossa tecnologia. O compromisso da Phos4 se estende ao meio ambiente, já que se utilizando menos energia, se usa menos recursos naturais e pro</w:t>
      </w:r>
      <w:r w:rsidR="009A2D9B">
        <w:t>longa a vida ultil da natureza.</w:t>
      </w:r>
    </w:p>
    <w:p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:rsidR="009A2D9B" w:rsidRDefault="00A44E71" w:rsidP="003712CA">
      <w:r>
        <w:t xml:space="preserve">73% das Empresas no Brasil não conseguem sustendar seu negocio por falta de gestão e gastos execessivos, isso acarreta em um prejuízo econômico para aquele alguém que era dono do negocio, mas também para o mercado que sofre com a perda de potencial econômico. O meio ambiente também sido uma das vitimas do uso irresponsável </w:t>
      </w:r>
      <w:r w:rsidR="009A2D9B">
        <w:t xml:space="preserve">da energia. </w:t>
      </w:r>
      <w:r>
        <w:t>A proposta da Phos4 é auxilia</w:t>
      </w:r>
      <w:r w:rsidR="009A2D9B">
        <w:t>r nesses</w:t>
      </w:r>
      <w:r>
        <w:t xml:space="preserve"> problemas </w:t>
      </w:r>
      <w:r w:rsidR="009A2D9B">
        <w:t>pontuais com a nossa tecnologia trazendo uma solução acessível.</w:t>
      </w:r>
    </w:p>
    <w:p w:rsidR="009A2D9B" w:rsidRDefault="009A2D9B" w:rsidP="003712CA"/>
    <w:p w:rsidR="009A2D9B" w:rsidRDefault="009A2D9B" w:rsidP="009A2D9B">
      <w:pPr>
        <w:pStyle w:val="PargrafodaLista"/>
        <w:numPr>
          <w:ilvl w:val="0"/>
          <w:numId w:val="46"/>
        </w:numPr>
      </w:pPr>
      <w:r>
        <w:t>Controle de luminosidade;</w:t>
      </w:r>
    </w:p>
    <w:p w:rsidR="009A2D9B" w:rsidRDefault="009A2D9B" w:rsidP="009A2D9B">
      <w:pPr>
        <w:pStyle w:val="PargrafodaLista"/>
        <w:numPr>
          <w:ilvl w:val="0"/>
          <w:numId w:val="46"/>
        </w:numPr>
      </w:pPr>
      <w:r>
        <w:t>Economia de energia;</w:t>
      </w:r>
    </w:p>
    <w:p w:rsidR="009A2D9B" w:rsidRDefault="009A2D9B" w:rsidP="009A2D9B">
      <w:pPr>
        <w:pStyle w:val="PargrafodaLista"/>
        <w:numPr>
          <w:ilvl w:val="0"/>
          <w:numId w:val="46"/>
        </w:numPr>
      </w:pPr>
      <w:r>
        <w:t>Preservação do meio ambiente.</w:t>
      </w:r>
    </w:p>
    <w:p w:rsidR="003F4E12" w:rsidRPr="00192CAB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lastRenderedPageBreak/>
        <w:t>objetivo da solução</w:t>
      </w:r>
      <w:bookmarkEnd w:id="7"/>
    </w:p>
    <w:p w:rsidR="003F4E12" w:rsidRDefault="009A2D9B" w:rsidP="003F4E12">
      <w:r>
        <w:t>A solução da Phos4 é focada no controle de luminosidade para ambientes corporativos a fim de fazer uma economia monetária focada na redução do consumo de energia com a utilização de luz natural onde a apartir de sensores acoplados no cada 3m no local e também nas janelas fazem o balanciamento entre luminosidade artificial e luminosidade artifical para chegar ao ideial estabelecida pela NBR5413 para escritórios. Com esse controle é possível que a empresa que ultiliza da nossa tecnologia gerir melhor seus gastos e também existe a preservação do meio ambiente com a redução do uso de luz arficial.</w:t>
      </w:r>
    </w:p>
    <w:p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t>diagrama da solução</w:t>
      </w:r>
      <w:bookmarkEnd w:id="8"/>
    </w:p>
    <w:p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:rsidR="00370E34" w:rsidRPr="00203887" w:rsidRDefault="00242718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</w:p>
    <w:p w:rsid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ProductOwner, Time de Desenvolvimento, etc. Deixar claro quem fez o quê no projeto, um integrante pode ter mais de um papel no projeto.</w:t>
      </w:r>
    </w:p>
    <w:p w:rsidR="00CD5426" w:rsidRDefault="00CD5426" w:rsidP="00124F5F"/>
    <w:p w:rsidR="00CD5426" w:rsidRPr="00124F5F" w:rsidRDefault="00CD5426" w:rsidP="00124F5F">
      <w:r>
        <w:t xml:space="preserve">Dentro do nosso projeto nos optamos de fazer rotação semanal de papeis dentro da equipe para que todos pudessem ter a experiência de como é estar naquela posição, </w:t>
      </w:r>
    </w:p>
    <w:p w:rsidR="00370E34" w:rsidRDefault="00370E34" w:rsidP="00151454">
      <w:r>
        <w:tab/>
      </w:r>
    </w:p>
    <w:p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</w:p>
    <w:p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:rsidR="00EB4A20" w:rsidRPr="00192CAB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</w:p>
    <w:p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:rsidR="00EB4A20" w:rsidRPr="00192CAB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 w:rsidR="002D45C8" w:rsidRPr="00192CAB">
        <w:rPr>
          <w:b/>
        </w:rPr>
        <w:t>requisitos</w:t>
      </w:r>
      <w:bookmarkEnd w:id="13"/>
    </w:p>
    <w:p w:rsidR="00EB4A20" w:rsidRDefault="00EB4A20" w:rsidP="00EB4A20">
      <w:r w:rsidRPr="004B1208">
        <w:tab/>
      </w:r>
      <w:r w:rsidR="002D45C8" w:rsidRPr="002D45C8">
        <w:t xml:space="preserve">Apresentar o Product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:rsidR="00EB4A20" w:rsidRDefault="00EB4A20" w:rsidP="00EB4A20"/>
    <w:p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t>Sprints / sprint backlog</w:t>
      </w:r>
      <w:bookmarkEnd w:id="14"/>
    </w:p>
    <w:p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:rsidR="000C7251" w:rsidRDefault="000C7251" w:rsidP="000C7251"/>
    <w:p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:rsidR="00370E34" w:rsidRDefault="00242718" w:rsidP="00A4698C">
      <w:pPr>
        <w:pStyle w:val="FolhadeRostodosCaptulos"/>
      </w:pPr>
      <w:r>
        <w:lastRenderedPageBreak/>
        <w:fldChar w:fldCharType="begin"/>
      </w:r>
      <w:r w:rsidR="00C17003"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:rsidR="00370E34" w:rsidRPr="002E7274" w:rsidRDefault="00A53A93" w:rsidP="007B4A44">
      <w:pPr>
        <w:pStyle w:val="Ttulo1"/>
        <w:rPr>
          <w:color w:val="000000"/>
        </w:rPr>
      </w:pPr>
      <w:bookmarkStart w:id="15" w:name="_Toc512519599"/>
      <w:r>
        <w:rPr>
          <w:color w:val="000000"/>
        </w:rPr>
        <w:lastRenderedPageBreak/>
        <w:t>desenvolvimento do projeto</w:t>
      </w:r>
      <w:bookmarkEnd w:id="15"/>
    </w:p>
    <w:p w:rsidR="00A66A93" w:rsidRDefault="00A66A93" w:rsidP="00A66A93"/>
    <w:p w:rsidR="00A66A93" w:rsidRPr="00192CAB" w:rsidRDefault="00C17003" w:rsidP="00A66A93">
      <w:pPr>
        <w:pStyle w:val="Ttulo2"/>
        <w:rPr>
          <w:b/>
        </w:rPr>
      </w:pPr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</w:p>
    <w:p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370E34" w:rsidRDefault="00370E34" w:rsidP="00B30672">
      <w:bookmarkStart w:id="16" w:name="_Toc154569928"/>
    </w:p>
    <w:p w:rsidR="00A66A93" w:rsidRPr="00192CAB" w:rsidRDefault="00A66A93" w:rsidP="00A66A93">
      <w:pPr>
        <w:pStyle w:val="Ttulo2"/>
        <w:rPr>
          <w:b/>
        </w:rPr>
      </w:pPr>
      <w:bookmarkStart w:id="17" w:name="_Toc512519601"/>
      <w:r w:rsidRPr="00192CAB">
        <w:rPr>
          <w:b/>
        </w:rPr>
        <w:t>Solução Técnica - Aplicação</w:t>
      </w:r>
      <w:bookmarkEnd w:id="17"/>
    </w:p>
    <w:p w:rsidR="00A66A93" w:rsidRDefault="00A66A93" w:rsidP="00A66A93">
      <w:r w:rsidRPr="004B1208">
        <w:tab/>
      </w:r>
      <w:r w:rsidRPr="00A66A93">
        <w:t>Descrição da solução, detalhamento dos componentes utilizado</w:t>
      </w:r>
      <w:r w:rsidR="002855D6">
        <w:t>s, camadas (rede local/nuvem).</w:t>
      </w:r>
    </w:p>
    <w:p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A66A93" w:rsidRDefault="00A66A93" w:rsidP="00B30672"/>
    <w:p w:rsidR="00A66A93" w:rsidRPr="00192CAB" w:rsidRDefault="00A66A93" w:rsidP="00A66A93">
      <w:pPr>
        <w:pStyle w:val="Ttulo2"/>
        <w:rPr>
          <w:b/>
        </w:rPr>
      </w:pPr>
      <w:bookmarkStart w:id="18" w:name="_Toc512519602"/>
      <w:r w:rsidRPr="00192CAB">
        <w:rPr>
          <w:b/>
        </w:rPr>
        <w:t>Banco de Dados</w:t>
      </w:r>
      <w:bookmarkEnd w:id="18"/>
    </w:p>
    <w:p w:rsidR="00A66A93" w:rsidRDefault="00A66A93" w:rsidP="00A66A93">
      <w:r w:rsidRPr="004B1208">
        <w:tab/>
      </w:r>
      <w:r w:rsidRPr="00A66A93">
        <w:t>Modelo Conceitual, Lógico e Físico do Banco de Dados</w:t>
      </w:r>
    </w:p>
    <w:p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E04392" w:rsidRDefault="00E04392" w:rsidP="00E04392"/>
    <w:p w:rsidR="00E04392" w:rsidRPr="00192CAB" w:rsidRDefault="00E04392" w:rsidP="00E04392">
      <w:pPr>
        <w:pStyle w:val="Ttulo2"/>
        <w:rPr>
          <w:b/>
        </w:rPr>
      </w:pPr>
      <w:bookmarkStart w:id="19" w:name="_Toc512519603"/>
      <w:r w:rsidRPr="00192CAB">
        <w:rPr>
          <w:b/>
        </w:rPr>
        <w:t>Protótipo das telas, lógica e usabilidade</w:t>
      </w:r>
      <w:bookmarkEnd w:id="19"/>
    </w:p>
    <w:p w:rsidR="00E04392" w:rsidRDefault="00E04392" w:rsidP="00E04392">
      <w:r w:rsidRPr="004B1208">
        <w:tab/>
      </w:r>
      <w:r w:rsidRPr="00E04392">
        <w:t>Apresentar as telas construídas e sua lógica de navegação</w:t>
      </w:r>
    </w:p>
    <w:p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E04392" w:rsidRDefault="00E04392" w:rsidP="00E04392"/>
    <w:p w:rsidR="00E04392" w:rsidRPr="00192CAB" w:rsidRDefault="00E04392" w:rsidP="00E04392">
      <w:pPr>
        <w:pStyle w:val="Ttulo2"/>
        <w:rPr>
          <w:b/>
        </w:rPr>
      </w:pPr>
      <w:bookmarkStart w:id="20" w:name="_Toc512519604"/>
      <w:r w:rsidRPr="00192CAB">
        <w:rPr>
          <w:b/>
        </w:rPr>
        <w:t>Testes</w:t>
      </w:r>
      <w:bookmarkEnd w:id="20"/>
    </w:p>
    <w:p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6"/>
    <w:p w:rsidR="00370E34" w:rsidRDefault="00242718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:rsidR="00370E34" w:rsidRDefault="00AF08C0" w:rsidP="00AB1F1F">
      <w:pPr>
        <w:pStyle w:val="Ttulo1"/>
      </w:pPr>
      <w:bookmarkStart w:id="21" w:name="_Toc512519605"/>
      <w:r>
        <w:lastRenderedPageBreak/>
        <w:t>implantação do projeto</w:t>
      </w:r>
      <w:bookmarkEnd w:id="21"/>
    </w:p>
    <w:p w:rsidR="008F3EFD" w:rsidRDefault="008F3EFD" w:rsidP="008F3EFD"/>
    <w:p w:rsidR="008F3EFD" w:rsidRPr="00192CAB" w:rsidRDefault="008F3EFD" w:rsidP="008F3EFD">
      <w:pPr>
        <w:pStyle w:val="Ttulo2"/>
        <w:rPr>
          <w:b/>
        </w:rPr>
      </w:pPr>
      <w:bookmarkStart w:id="22" w:name="_Toc512519606"/>
      <w:r w:rsidRPr="00192CAB">
        <w:rPr>
          <w:b/>
        </w:rPr>
        <w:t>Manual de Instalação da solução</w:t>
      </w:r>
      <w:bookmarkEnd w:id="22"/>
    </w:p>
    <w:p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8F3EFD" w:rsidRDefault="008F3EFD" w:rsidP="008F3EFD"/>
    <w:p w:rsidR="008F3EFD" w:rsidRPr="00192CAB" w:rsidRDefault="008F3EFD" w:rsidP="008F3EFD">
      <w:pPr>
        <w:pStyle w:val="Ttulo2"/>
        <w:rPr>
          <w:b/>
        </w:rPr>
      </w:pPr>
      <w:bookmarkStart w:id="23" w:name="_Toc512519607"/>
      <w:r w:rsidRPr="00192CAB">
        <w:rPr>
          <w:b/>
        </w:rPr>
        <w:t>Processo de Atendimento e Suporte</w:t>
      </w:r>
      <w:bookmarkEnd w:id="23"/>
      <w:r w:rsidR="00C17003">
        <w:rPr>
          <w:b/>
        </w:rPr>
        <w:t xml:space="preserve"> / FERRAMENTA</w:t>
      </w:r>
    </w:p>
    <w:p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</w:p>
    <w:p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:rsidR="008F3EFD" w:rsidRDefault="008F3EFD" w:rsidP="008F3EFD">
      <w:r w:rsidRPr="008F3EFD">
        <w:t>Canais de atendimento</w:t>
      </w:r>
      <w:r w:rsidR="00530500">
        <w:t xml:space="preserve"> (telefone,e-meil, chat)</w:t>
      </w:r>
      <w:r w:rsidRPr="008F3EFD">
        <w:t>, níveis de suporte, base de conhecimento na ferramenta</w:t>
      </w:r>
      <w:r w:rsidR="00530500">
        <w:t xml:space="preserve"> selecionada.</w:t>
      </w:r>
    </w:p>
    <w:p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B424CD" w:rsidRDefault="00B424CD" w:rsidP="000C07FE">
      <w:pPr>
        <w:rPr>
          <w:noProof/>
        </w:rPr>
      </w:pPr>
    </w:p>
    <w:p w:rsidR="00B424CD" w:rsidRDefault="00B424CD" w:rsidP="000C07FE">
      <w:pPr>
        <w:rPr>
          <w:noProof/>
        </w:rPr>
      </w:pPr>
    </w:p>
    <w:p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370E34" w:rsidRDefault="00242718" w:rsidP="00AB1F1F">
      <w:pPr>
        <w:pStyle w:val="FolhadeRostodosCaptulos"/>
      </w:pPr>
      <w:r>
        <w:lastRenderedPageBreak/>
        <w:fldChar w:fldCharType="begin"/>
      </w:r>
      <w:r w:rsidR="00C17003"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 w:rsidR="00C17003"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:rsidR="00370E34" w:rsidRDefault="00370E34" w:rsidP="00AB1F1F">
      <w:pPr>
        <w:pStyle w:val="Ttulo1"/>
      </w:pPr>
      <w:bookmarkStart w:id="24" w:name="_Ref125307146"/>
      <w:bookmarkStart w:id="25" w:name="_Toc125374527"/>
      <w:bookmarkStart w:id="26" w:name="_Toc156754424"/>
      <w:bookmarkStart w:id="27" w:name="_Toc512519608"/>
      <w:r>
        <w:lastRenderedPageBreak/>
        <w:t>CONCLUSÕES</w:t>
      </w:r>
      <w:bookmarkEnd w:id="24"/>
      <w:bookmarkEnd w:id="25"/>
      <w:bookmarkEnd w:id="26"/>
      <w:bookmarkEnd w:id="27"/>
    </w:p>
    <w:p w:rsidR="00573DD1" w:rsidRPr="00192CAB" w:rsidRDefault="00573DD1" w:rsidP="00573DD1">
      <w:pPr>
        <w:pStyle w:val="Ttulo2"/>
        <w:rPr>
          <w:b/>
        </w:rPr>
      </w:pPr>
      <w:bookmarkStart w:id="28" w:name="_Toc512519609"/>
      <w:r w:rsidRPr="00192CAB">
        <w:rPr>
          <w:b/>
        </w:rPr>
        <w:t>resultados</w:t>
      </w:r>
      <w:bookmarkEnd w:id="28"/>
    </w:p>
    <w:p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573DD1" w:rsidRDefault="00573DD1" w:rsidP="00573DD1"/>
    <w:p w:rsidR="00573DD1" w:rsidRPr="00192CAB" w:rsidRDefault="00573DD1" w:rsidP="00573DD1">
      <w:pPr>
        <w:pStyle w:val="Ttulo2"/>
        <w:rPr>
          <w:b/>
        </w:rPr>
      </w:pPr>
      <w:bookmarkStart w:id="29" w:name="_Toc512519610"/>
      <w:r w:rsidRPr="00192CAB">
        <w:rPr>
          <w:b/>
        </w:rPr>
        <w:t>Processo de aprendizado com o projeto</w:t>
      </w:r>
      <w:bookmarkEnd w:id="29"/>
    </w:p>
    <w:p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573DD1" w:rsidRDefault="00573DD1" w:rsidP="00573DD1"/>
    <w:p w:rsidR="00573DD1" w:rsidRPr="00192CAB" w:rsidRDefault="00FD4F54" w:rsidP="00FD4F54">
      <w:pPr>
        <w:pStyle w:val="Ttulo2"/>
        <w:rPr>
          <w:b/>
        </w:rPr>
      </w:pPr>
      <w:bookmarkStart w:id="30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0"/>
    </w:p>
    <w:p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B424CD" w:rsidRDefault="00B424CD" w:rsidP="00B424CD">
      <w:pPr>
        <w:tabs>
          <w:tab w:val="clear" w:pos="851"/>
        </w:tabs>
      </w:pPr>
      <w:bookmarkStart w:id="31" w:name="_Toc124080469"/>
      <w:bookmarkStart w:id="32" w:name="_Toc125201972"/>
      <w:bookmarkStart w:id="33" w:name="_Toc125374528"/>
    </w:p>
    <w:p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370E34" w:rsidRPr="00B55442" w:rsidRDefault="00370E34" w:rsidP="00AB1F1F">
      <w:pPr>
        <w:pStyle w:val="Ttulo"/>
      </w:pPr>
      <w:bookmarkStart w:id="34" w:name="_Toc156754425"/>
      <w:bookmarkStart w:id="35" w:name="_Toc512519612"/>
      <w:r w:rsidRPr="00B55442">
        <w:lastRenderedPageBreak/>
        <w:t>ReferÊncias</w:t>
      </w:r>
      <w:bookmarkEnd w:id="31"/>
      <w:bookmarkEnd w:id="32"/>
      <w:bookmarkEnd w:id="33"/>
      <w:bookmarkEnd w:id="34"/>
      <w:bookmarkEnd w:id="35"/>
    </w:p>
    <w:p w:rsidR="00370E34" w:rsidRPr="00B55442" w:rsidRDefault="00370E34" w:rsidP="00AB1F1F">
      <w:pPr>
        <w:pStyle w:val="Ttulo"/>
      </w:pPr>
    </w:p>
    <w:p w:rsidR="000C07FE" w:rsidRPr="00D65B14" w:rsidRDefault="00242718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>v. 32, n. 3, p. 635-40, Apr-May 2004. ISSN 0363-5465 (Print). Disponível em: &lt;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&gt;. </w:t>
      </w:r>
    </w:p>
    <w:p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>Disponível em: &lt;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&gt;. </w:t>
      </w:r>
    </w:p>
    <w:p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:rsidR="00370E34" w:rsidRDefault="00242718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79D" w:rsidRDefault="002D579D">
      <w:r>
        <w:separator/>
      </w:r>
    </w:p>
    <w:p w:rsidR="002D579D" w:rsidRDefault="002D579D"/>
    <w:p w:rsidR="002D579D" w:rsidRDefault="002D579D"/>
    <w:p w:rsidR="002D579D" w:rsidRDefault="002D579D"/>
  </w:endnote>
  <w:endnote w:type="continuationSeparator" w:id="1">
    <w:p w:rsidR="002D579D" w:rsidRDefault="002D579D">
      <w:r>
        <w:continuationSeparator/>
      </w:r>
    </w:p>
    <w:p w:rsidR="002D579D" w:rsidRDefault="002D579D"/>
    <w:p w:rsidR="002D579D" w:rsidRDefault="002D579D"/>
    <w:p w:rsidR="002D579D" w:rsidRDefault="002D579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:rsidR="00555AE7" w:rsidRDefault="00555AE7" w:rsidP="00317E2D">
    <w:pPr>
      <w:pStyle w:val="Rodap"/>
      <w:ind w:right="360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  <w:ind w:right="360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 w:rsidP="00317E2D">
    <w:pPr>
      <w:pStyle w:val="Rodap"/>
      <w:ind w:right="360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 w:rsidP="00460E73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 w:rsidP="00317E2D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 w:rsidP="00317E2D">
    <w:pPr>
      <w:pStyle w:val="Rodap"/>
      <w:ind w:right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  <w:ind w:right="360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79D" w:rsidRDefault="002D579D">
      <w:r>
        <w:separator/>
      </w:r>
    </w:p>
    <w:p w:rsidR="002D579D" w:rsidRDefault="002D579D"/>
    <w:p w:rsidR="002D579D" w:rsidRDefault="002D579D"/>
    <w:p w:rsidR="002D579D" w:rsidRDefault="002D579D"/>
  </w:footnote>
  <w:footnote w:type="continuationSeparator" w:id="1">
    <w:p w:rsidR="002D579D" w:rsidRDefault="002D579D">
      <w:r>
        <w:continuationSeparator/>
      </w:r>
    </w:p>
    <w:p w:rsidR="002D579D" w:rsidRDefault="002D579D"/>
    <w:p w:rsidR="002D579D" w:rsidRDefault="002D579D"/>
    <w:p w:rsidR="002D579D" w:rsidRDefault="002D579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E10B6B" w:rsidP="008828E4">
    <w:pPr>
      <w:ind w:right="360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4276090</wp:posOffset>
          </wp:positionH>
          <wp:positionV relativeFrom="paragraph">
            <wp:posOffset>-191770</wp:posOffset>
          </wp:positionV>
          <wp:extent cx="1868805" cy="695325"/>
          <wp:effectExtent l="19050" t="0" r="0" b="0"/>
          <wp:wrapThrough wrapText="bothSides">
            <wp:wrapPolygon edited="0">
              <wp:start x="-220" y="0"/>
              <wp:lineTo x="-220" y="21304"/>
              <wp:lineTo x="21578" y="21304"/>
              <wp:lineTo x="21578" y="0"/>
              <wp:lineTo x="-22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-842010</wp:posOffset>
          </wp:positionH>
          <wp:positionV relativeFrom="paragraph">
            <wp:posOffset>-450215</wp:posOffset>
          </wp:positionV>
          <wp:extent cx="1092835" cy="1073150"/>
          <wp:effectExtent l="0" t="0" r="0" b="0"/>
          <wp:wrapThrough wrapText="bothSides">
            <wp:wrapPolygon edited="0">
              <wp:start x="9413" y="1534"/>
              <wp:lineTo x="6401" y="1917"/>
              <wp:lineTo x="1506" y="5751"/>
              <wp:lineTo x="753" y="12270"/>
              <wp:lineTo x="1883" y="16104"/>
              <wp:lineTo x="5271" y="19938"/>
              <wp:lineTo x="7531" y="20322"/>
              <wp:lineTo x="13555" y="20322"/>
              <wp:lineTo x="15814" y="19938"/>
              <wp:lineTo x="19203" y="15721"/>
              <wp:lineTo x="18826" y="13804"/>
              <wp:lineTo x="20332" y="12270"/>
              <wp:lineTo x="20709" y="9586"/>
              <wp:lineTo x="19956" y="6135"/>
              <wp:lineTo x="14684" y="1917"/>
              <wp:lineTo x="11296" y="1534"/>
              <wp:lineTo x="9413" y="1534"/>
            </wp:wrapPolygon>
          </wp:wrapThrough>
          <wp:docPr id="1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2835" cy="1073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Cabealho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55D6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Cabealho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242718" w:rsidRPr="00242718">
      <w:rPr>
        <w:noProof/>
        <w:lang w:eastAsia="pt-BR"/>
      </w:rPr>
      <w:pict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:rsidR="00555AE7" w:rsidRDefault="00555AE7">
    <w:pPr>
      <w:pStyle w:val="Cabealho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55D6">
      <w:rPr>
        <w:rStyle w:val="Nmerodepgina"/>
        <w:noProof/>
      </w:rPr>
      <w:t>15</w:t>
    </w:r>
    <w:r>
      <w:rPr>
        <w:rStyle w:val="Nmerodepgina"/>
      </w:rPr>
      <w:fldChar w:fldCharType="end"/>
    </w:r>
  </w:p>
  <w:p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Cabealho"/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:rsidR="00555AE7" w:rsidRPr="00E37DB5" w:rsidRDefault="00242718" w:rsidP="00E82440">
    <w:pPr>
      <w:ind w:right="397" w:firstLine="360"/>
      <w:jc w:val="right"/>
      <w:rPr>
        <w:b/>
        <w:color w:val="999999"/>
        <w:sz w:val="20"/>
        <w:szCs w:val="20"/>
      </w:rPr>
    </w:pPr>
    <w:r w:rsidRPr="00242718">
      <w:rPr>
        <w:noProof/>
        <w:lang w:eastAsia="pt-BR"/>
      </w:rPr>
      <w:pict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55AE7" w:rsidRPr="00E37DB5" w:rsidRDefault="00242718" w:rsidP="005C1AA4">
    <w:pPr>
      <w:ind w:right="397"/>
      <w:jc w:val="right"/>
      <w:rPr>
        <w:b/>
        <w:color w:val="999999"/>
        <w:sz w:val="20"/>
        <w:szCs w:val="20"/>
      </w:rPr>
    </w:pPr>
    <w:r w:rsidRPr="00242718">
      <w:rPr>
        <w:noProof/>
        <w:lang w:eastAsia="pt-BR"/>
      </w:rPr>
      <w:pict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:rsidR="00555AE7" w:rsidRDefault="00555AE7" w:rsidP="00460E7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D6F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 w:rsidP="00025B92">
    <w:pPr>
      <w:pStyle w:val="Cabealho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:rsidR="00555AE7" w:rsidRPr="00E37DB5" w:rsidRDefault="00242718" w:rsidP="00A170DC">
    <w:pPr>
      <w:ind w:right="397"/>
      <w:jc w:val="right"/>
      <w:rPr>
        <w:b/>
        <w:color w:val="999999"/>
        <w:sz w:val="20"/>
        <w:szCs w:val="20"/>
      </w:rPr>
    </w:pPr>
    <w:r w:rsidRPr="00242718">
      <w:rPr>
        <w:noProof/>
        <w:lang w:eastAsia="pt-BR"/>
      </w:rPr>
      <w:pict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:rsidR="00555AE7" w:rsidRDefault="00555AE7" w:rsidP="005C1AA4">
    <w:pPr>
      <w:ind w:right="284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D6F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555AE7">
    <w:pPr>
      <w:pStyle w:val="Cabealho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:rsidR="00555AE7" w:rsidRDefault="00242718">
    <w:pPr>
      <w:ind w:right="397"/>
      <w:jc w:val="right"/>
      <w:rPr>
        <w:b/>
        <w:color w:val="808080"/>
        <w:sz w:val="20"/>
      </w:rPr>
    </w:pPr>
    <w:r w:rsidRPr="00242718">
      <w:rPr>
        <w:noProof/>
        <w:lang w:eastAsia="pt-BR"/>
      </w:rPr>
      <w:pict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AE7" w:rsidRDefault="0024271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D6F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12FC0EDE"/>
    <w:multiLevelType w:val="multilevel"/>
    <w:tmpl w:val="D8EA3752"/>
    <w:numStyleLink w:val="ListaNumerada-Nmeros"/>
  </w:abstractNum>
  <w:abstractNum w:abstractNumId="14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42A73EF"/>
    <w:multiLevelType w:val="multilevel"/>
    <w:tmpl w:val="D8EA3752"/>
    <w:numStyleLink w:val="ListaNumerada-Nmeros"/>
  </w:abstractNum>
  <w:abstractNum w:abstractNumId="23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8495943"/>
    <w:multiLevelType w:val="hybridMultilevel"/>
    <w:tmpl w:val="4D785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261AB3"/>
    <w:multiLevelType w:val="multilevel"/>
    <w:tmpl w:val="0416001F"/>
    <w:numStyleLink w:val="111111"/>
  </w:abstractNum>
  <w:abstractNum w:abstractNumId="29">
    <w:nsid w:val="5C1C5EC1"/>
    <w:multiLevelType w:val="multilevel"/>
    <w:tmpl w:val="0416001F"/>
    <w:numStyleLink w:val="111111"/>
  </w:abstractNum>
  <w:abstractNum w:abstractNumId="3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1"/>
  </w:num>
  <w:num w:numId="25">
    <w:abstractNumId w:val="14"/>
  </w:num>
  <w:num w:numId="26">
    <w:abstractNumId w:val="23"/>
  </w:num>
  <w:num w:numId="27">
    <w:abstractNumId w:val="26"/>
  </w:num>
  <w:num w:numId="28">
    <w:abstractNumId w:val="30"/>
  </w:num>
  <w:num w:numId="29">
    <w:abstractNumId w:val="16"/>
  </w:num>
  <w:num w:numId="30">
    <w:abstractNumId w:val="32"/>
  </w:num>
  <w:num w:numId="31">
    <w:abstractNumId w:val="17"/>
  </w:num>
  <w:num w:numId="32">
    <w:abstractNumId w:val="24"/>
  </w:num>
  <w:num w:numId="33">
    <w:abstractNumId w:val="33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attachedTemplate r:id="rId1"/>
  <w:stylePaneFormatFilter w:val="3001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2718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55D6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D579D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6F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CEF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2D9B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4E71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5426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9CF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0B6B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9A2D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1424</TotalTime>
  <Pages>15</Pages>
  <Words>1388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8867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creator>Czeczko</dc:creator>
  <cp:lastModifiedBy>Marcelo e Ana</cp:lastModifiedBy>
  <cp:revision>2</cp:revision>
  <cp:lastPrinted>2009-11-04T00:12:00Z</cp:lastPrinted>
  <dcterms:created xsi:type="dcterms:W3CDTF">2020-12-06T21:09:00Z</dcterms:created>
  <dcterms:modified xsi:type="dcterms:W3CDTF">2020-12-06T21:09:00Z</dcterms:modified>
</cp:coreProperties>
</file>